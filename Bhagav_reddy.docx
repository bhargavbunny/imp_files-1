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8" w:rsidRPr="00124CFA" w:rsidRDefault="00645184">
      <w:pPr>
        <w:pStyle w:val="Title"/>
      </w:pPr>
      <w:r>
        <w:t>Bhargav Reddy K</w:t>
      </w:r>
    </w:p>
    <w:p w:rsidR="00141FA8" w:rsidRPr="00124CFA" w:rsidRDefault="00141FA8">
      <w:pPr>
        <w:pStyle w:val="Subtitle"/>
      </w:pPr>
      <w:r w:rsidRPr="00124CFA">
        <w:t>Cybage Software Pvt. Ltd.</w:t>
      </w:r>
    </w:p>
    <w:p w:rsidR="00141FA8" w:rsidRPr="00124CFA" w:rsidRDefault="00141FA8">
      <w:pPr>
        <w:pStyle w:val="Subtitle"/>
      </w:pPr>
      <w:r w:rsidRPr="00124CFA">
        <w:t>Survey No. 13A/1+2+3/1</w:t>
      </w:r>
      <w:r w:rsidR="00175223" w:rsidRPr="00124CFA">
        <w:t>,</w:t>
      </w:r>
    </w:p>
    <w:p w:rsidR="00141FA8" w:rsidRPr="00124CFA" w:rsidRDefault="00141FA8">
      <w:pPr>
        <w:pStyle w:val="Subtitle"/>
      </w:pPr>
      <w:r w:rsidRPr="00124CFA">
        <w:t>Vadgaon Sheri</w:t>
      </w:r>
      <w:r w:rsidR="00175223" w:rsidRPr="00124CFA">
        <w:t>,</w:t>
      </w:r>
    </w:p>
    <w:p w:rsidR="00141FA8" w:rsidRPr="00124CFA" w:rsidRDefault="00141FA8">
      <w:pPr>
        <w:pStyle w:val="Subtitle"/>
      </w:pPr>
      <w:r w:rsidRPr="00124CFA">
        <w:t xml:space="preserve">Pune </w:t>
      </w:r>
      <w:r w:rsidR="00E26B85" w:rsidRPr="00124CFA">
        <w:t>–</w:t>
      </w:r>
      <w:r w:rsidRPr="00124CFA">
        <w:t xml:space="preserve"> 411014, India</w:t>
      </w:r>
    </w:p>
    <w:p w:rsidR="00141FA8" w:rsidRPr="00124CFA" w:rsidRDefault="00141FA8">
      <w:pPr>
        <w:pStyle w:val="Subtitle"/>
      </w:pPr>
      <w:r w:rsidRPr="00124CFA">
        <w:t>Telephones: +91-20-66041700</w:t>
      </w:r>
    </w:p>
    <w:p w:rsidR="00C31435" w:rsidRPr="00C31435" w:rsidRDefault="00141FA8" w:rsidP="00C31435">
      <w:pPr>
        <w:pStyle w:val="Subtitle"/>
      </w:pPr>
      <w:r w:rsidRPr="00124CFA">
        <w:t>+91-20-66044700</w:t>
      </w:r>
    </w:p>
    <w:p w:rsidR="00141FA8" w:rsidRPr="00124CFA" w:rsidRDefault="00141FA8">
      <w:pPr>
        <w:pStyle w:val="Subtitle"/>
      </w:pPr>
      <w:r w:rsidRPr="00124CFA">
        <w:t>Fax: +91-20-66041701</w:t>
      </w:r>
    </w:p>
    <w:p w:rsidR="00C31435" w:rsidRDefault="00141FA8" w:rsidP="00C31435">
      <w:pPr>
        <w:pStyle w:val="Subtitle"/>
      </w:pPr>
      <w:r w:rsidRPr="00124CFA">
        <w:t xml:space="preserve">Email: </w:t>
      </w:r>
      <w:r w:rsidR="00C31435">
        <w:t>paramanandd@cybage.com</w:t>
      </w:r>
    </w:p>
    <w:p w:rsidR="00A14BED" w:rsidRPr="00124CFA" w:rsidRDefault="00A14BED" w:rsidP="00A50ED2">
      <w:pPr>
        <w:pStyle w:val="Heading1"/>
      </w:pPr>
      <w:r w:rsidRPr="00124CFA">
        <w:t>Experience</w:t>
      </w:r>
    </w:p>
    <w:p w:rsidR="00F86CF9" w:rsidRPr="00636018" w:rsidRDefault="00F86CF9" w:rsidP="00F86CF9">
      <w:pPr>
        <w:pStyle w:val="BulletedlistNormal"/>
        <w:rPr>
          <w:rFonts w:eastAsiaTheme="minorHAnsi"/>
        </w:rPr>
      </w:pPr>
      <w:r>
        <w:rPr>
          <w:rFonts w:eastAsiaTheme="minorHAnsi"/>
        </w:rPr>
        <w:t>E</w:t>
      </w:r>
      <w:r w:rsidRPr="00636018">
        <w:rPr>
          <w:rFonts w:eastAsiaTheme="minorHAnsi"/>
        </w:rPr>
        <w:t xml:space="preserve">xperience in </w:t>
      </w:r>
      <w:r>
        <w:rPr>
          <w:rFonts w:eastAsiaTheme="minorHAnsi"/>
        </w:rPr>
        <w:t xml:space="preserve">ALM </w:t>
      </w:r>
      <w:r w:rsidR="006F166B">
        <w:rPr>
          <w:rFonts w:eastAsiaTheme="minorHAnsi"/>
        </w:rPr>
        <w:t>tools implementation i</w:t>
      </w:r>
      <w:r>
        <w:rPr>
          <w:rFonts w:eastAsiaTheme="minorHAnsi"/>
        </w:rPr>
        <w:t>n projects</w:t>
      </w:r>
      <w:r w:rsidR="009C5184">
        <w:rPr>
          <w:rFonts w:eastAsiaTheme="minorHAnsi"/>
        </w:rPr>
        <w:t xml:space="preserve"> </w:t>
      </w:r>
    </w:p>
    <w:p w:rsidR="00F86CF9" w:rsidRPr="00636018" w:rsidRDefault="00F86CF9" w:rsidP="00F86CF9">
      <w:pPr>
        <w:pStyle w:val="BulletedlistNormal"/>
        <w:rPr>
          <w:rFonts w:eastAsiaTheme="minorHAnsi"/>
        </w:rPr>
      </w:pPr>
      <w:r w:rsidRPr="00636018">
        <w:rPr>
          <w:rFonts w:eastAsiaTheme="minorHAnsi"/>
        </w:rPr>
        <w:t xml:space="preserve">Involved in </w:t>
      </w:r>
      <w:r w:rsidR="00F765E8">
        <w:rPr>
          <w:rFonts w:eastAsiaTheme="minorHAnsi"/>
        </w:rPr>
        <w:t>project</w:t>
      </w:r>
      <w:r>
        <w:rPr>
          <w:rFonts w:eastAsiaTheme="minorHAnsi"/>
        </w:rPr>
        <w:t xml:space="preserve"> gap </w:t>
      </w:r>
      <w:r w:rsidR="00F765E8">
        <w:rPr>
          <w:rFonts w:eastAsiaTheme="minorHAnsi"/>
        </w:rPr>
        <w:t>assessment</w:t>
      </w:r>
      <w:bookmarkStart w:id="0" w:name="_GoBack"/>
      <w:bookmarkEnd w:id="0"/>
      <w:r w:rsidRPr="00636018">
        <w:rPr>
          <w:rFonts w:eastAsiaTheme="minorHAnsi"/>
        </w:rPr>
        <w:t>,</w:t>
      </w:r>
      <w:r>
        <w:rPr>
          <w:rFonts w:eastAsiaTheme="minorHAnsi"/>
        </w:rPr>
        <w:t xml:space="preserve"> ALM solution proposal</w:t>
      </w:r>
      <w:r w:rsidR="006F166B">
        <w:rPr>
          <w:rFonts w:eastAsiaTheme="minorHAnsi"/>
        </w:rPr>
        <w:t>,</w:t>
      </w:r>
      <w:r w:rsidR="00553E35">
        <w:rPr>
          <w:rFonts w:eastAsiaTheme="minorHAnsi"/>
        </w:rPr>
        <w:t xml:space="preserve"> design and ALM implementation</w:t>
      </w:r>
      <w:r w:rsidR="00645184">
        <w:rPr>
          <w:rFonts w:eastAsiaTheme="minorHAnsi"/>
        </w:rPr>
        <w:t xml:space="preserve"> for </w:t>
      </w:r>
      <w:r w:rsidR="00645184">
        <w:rPr>
          <w:rFonts w:eastAsiaTheme="minorHAnsi"/>
        </w:rPr>
        <w:t>Continuous integration</w:t>
      </w:r>
    </w:p>
    <w:p w:rsidR="00F86CF9" w:rsidRPr="00645184" w:rsidRDefault="00F86CF9" w:rsidP="00645184">
      <w:pPr>
        <w:pStyle w:val="BulletedlistNormal"/>
        <w:rPr>
          <w:rFonts w:eastAsiaTheme="minorHAnsi"/>
        </w:rPr>
      </w:pPr>
      <w:r>
        <w:rPr>
          <w:rFonts w:eastAsiaTheme="minorHAnsi"/>
        </w:rPr>
        <w:t>Good kn</w:t>
      </w:r>
      <w:r w:rsidR="00645184">
        <w:rPr>
          <w:rFonts w:eastAsiaTheme="minorHAnsi"/>
        </w:rPr>
        <w:t>owledge of Atlassian tools</w:t>
      </w:r>
    </w:p>
    <w:p w:rsidR="00F86CF9" w:rsidRDefault="00F86CF9" w:rsidP="00F86CF9">
      <w:pPr>
        <w:pStyle w:val="BulletedlistNormal"/>
        <w:rPr>
          <w:rFonts w:eastAsiaTheme="minorHAnsi"/>
        </w:rPr>
      </w:pPr>
      <w:r>
        <w:rPr>
          <w:rFonts w:eastAsiaTheme="minorHAnsi"/>
        </w:rPr>
        <w:t>Knowledge of build tools and Static code analysis tools</w:t>
      </w:r>
    </w:p>
    <w:p w:rsidR="00F86CF9" w:rsidRDefault="00F765E8" w:rsidP="00F86CF9">
      <w:pPr>
        <w:pStyle w:val="BulletedlistNormal"/>
        <w:rPr>
          <w:rFonts w:eastAsiaTheme="minorHAnsi"/>
        </w:rPr>
      </w:pPr>
      <w:r>
        <w:rPr>
          <w:rFonts w:eastAsiaTheme="minorHAnsi"/>
        </w:rPr>
        <w:t>Basic</w:t>
      </w:r>
      <w:r w:rsidR="00F86CF9">
        <w:rPr>
          <w:rFonts w:eastAsiaTheme="minorHAnsi"/>
        </w:rPr>
        <w:t xml:space="preserve"> knowledge of basic AWS services </w:t>
      </w:r>
    </w:p>
    <w:p w:rsidR="00F72195" w:rsidRPr="00A50ED2" w:rsidRDefault="00F72195" w:rsidP="00F86CF9">
      <w:pPr>
        <w:pStyle w:val="BulletedlistNormal"/>
        <w:numPr>
          <w:ilvl w:val="0"/>
          <w:numId w:val="0"/>
        </w:numPr>
        <w:ind w:left="648"/>
      </w:pPr>
    </w:p>
    <w:p w:rsidR="004449E1" w:rsidRPr="00124CFA" w:rsidRDefault="002B328A" w:rsidP="00A50ED2">
      <w:pPr>
        <w:pStyle w:val="Heading1"/>
      </w:pPr>
      <w:r w:rsidRPr="00124CFA">
        <w:t>Skills</w:t>
      </w:r>
    </w:p>
    <w:p w:rsidR="00C9202A" w:rsidRPr="00A50ED2" w:rsidRDefault="00C9202A">
      <w:pPr>
        <w:rPr>
          <w:rStyle w:val="BlueItalicinstructions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RPr="00124CFA" w:rsidTr="00065890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72195" w:rsidRPr="00A50ED2" w:rsidRDefault="00C9202A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Operating s</w:t>
            </w:r>
            <w:r w:rsidR="004449E1" w:rsidRPr="00A50ED2">
              <w:rPr>
                <w:rStyle w:val="Boldnew"/>
                <w:rFonts w:eastAsiaTheme="minorHAnsi" w:cstheme="minorBidi"/>
                <w:szCs w:val="22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449E1" w:rsidRPr="00124CFA" w:rsidRDefault="00C31435" w:rsidP="00553E35">
            <w:pPr>
              <w:pStyle w:val="BodyText"/>
            </w:pPr>
            <w:r>
              <w:t xml:space="preserve">Linux, </w:t>
            </w:r>
            <w:r w:rsidR="004449E1" w:rsidRPr="00124CFA">
              <w:t xml:space="preserve">Windows </w:t>
            </w:r>
          </w:p>
        </w:tc>
      </w:tr>
      <w:tr w:rsidR="004449E1" w:rsidRPr="00124CFA" w:rsidTr="00065890">
        <w:trPr>
          <w:trHeight w:hRule="exact" w:val="53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Languages 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645184" w:rsidP="00645184">
            <w:pPr>
              <w:pStyle w:val="BodyText"/>
            </w:pPr>
            <w:r>
              <w:t>Java, Python, C++, C</w:t>
            </w:r>
          </w:p>
        </w:tc>
      </w:tr>
      <w:tr w:rsidR="004449E1" w:rsidRPr="00124CFA" w:rsidTr="00B207F8">
        <w:trPr>
          <w:trHeight w:hRule="exact" w:val="161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07E5" w:rsidRDefault="00876C65" w:rsidP="00B207F8">
            <w:pPr>
              <w:pStyle w:val="BodyText"/>
            </w:pPr>
            <w:r>
              <w:t>Git,</w:t>
            </w:r>
            <w:r w:rsidR="00B207F8">
              <w:t xml:space="preserve"> Atlassian JIRA, Confluence, Bitbucket, </w:t>
            </w:r>
            <w:r w:rsidR="00645184">
              <w:t>GitHub</w:t>
            </w:r>
            <w:r w:rsidR="00B207F8">
              <w:t>,</w:t>
            </w:r>
            <w:r w:rsidR="00645184">
              <w:t xml:space="preserve"> Apache Maven,</w:t>
            </w:r>
            <w:r w:rsidR="007C6250">
              <w:t xml:space="preserve"> </w:t>
            </w:r>
            <w:r w:rsidR="00B207F8">
              <w:t>SonarQube</w:t>
            </w:r>
            <w:r w:rsidR="00645184">
              <w:t>,</w:t>
            </w:r>
            <w:r w:rsidR="000A07E5">
              <w:t xml:space="preserve"> Jenkins</w:t>
            </w:r>
            <w:r w:rsidR="00645184">
              <w:t>, Docker</w:t>
            </w:r>
            <w:r w:rsidR="003875A5">
              <w:t>.</w:t>
            </w:r>
          </w:p>
          <w:p w:rsidR="004449E1" w:rsidRPr="00124CFA" w:rsidRDefault="000A07E5" w:rsidP="00645184">
            <w:pPr>
              <w:pStyle w:val="BodyText"/>
            </w:pPr>
            <w:r>
              <w:t>AWS S</w:t>
            </w:r>
            <w:r w:rsidR="00645184">
              <w:t>ervices : EC2, IAM, VPC, S3, Route53, CodeCommit,</w:t>
            </w:r>
            <w:r>
              <w:t xml:space="preserve"> C</w:t>
            </w:r>
            <w:r w:rsidR="00645184">
              <w:t>odeBuild, CodeDeploy, CloudFormation,</w:t>
            </w:r>
            <w:r>
              <w:t xml:space="preserve"> </w:t>
            </w:r>
            <w:r w:rsidR="004344D9">
              <w:t xml:space="preserve">lambda(Basic), </w:t>
            </w:r>
          </w:p>
        </w:tc>
      </w:tr>
      <w:tr w:rsidR="004449E1" w:rsidRPr="00124CFA" w:rsidTr="00065890">
        <w:trPr>
          <w:trHeight w:hRule="exact" w:val="640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A50ED2">
            <w:pPr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Databases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4449E1" w:rsidP="00AD6F60">
            <w:pPr>
              <w:pStyle w:val="BodyText"/>
            </w:pPr>
            <w:r w:rsidRPr="00124CFA">
              <w:t xml:space="preserve">Microsoft SQL Server, </w:t>
            </w:r>
            <w:r w:rsidR="00AD6F60">
              <w:t>Amazon RDS</w:t>
            </w:r>
          </w:p>
        </w:tc>
      </w:tr>
    </w:tbl>
    <w:p w:rsidR="00727400" w:rsidRPr="00A50ED2" w:rsidRDefault="00727400">
      <w:r w:rsidRPr="00124CFA">
        <w:br w:type="page"/>
      </w:r>
    </w:p>
    <w:p w:rsidR="002B328A" w:rsidRPr="00124CFA" w:rsidRDefault="002B328A" w:rsidP="00A50ED2">
      <w:pPr>
        <w:pStyle w:val="Heading1"/>
      </w:pPr>
      <w:r w:rsidRPr="00124CFA">
        <w:lastRenderedPageBreak/>
        <w:t>Work experience</w:t>
      </w:r>
    </w:p>
    <w:p w:rsidR="00EC6E3D" w:rsidRPr="00A50ED2" w:rsidRDefault="002B328A">
      <w:pPr>
        <w:pStyle w:val="BodyText"/>
        <w:rPr>
          <w:rStyle w:val="Hyperlink"/>
          <w:lang w:val="da-DK"/>
        </w:rPr>
      </w:pPr>
      <w:r w:rsidRPr="00A50ED2">
        <w:rPr>
          <w:rStyle w:val="Boldnew"/>
          <w:lang w:val="da-DK"/>
        </w:rPr>
        <w:t>Cybage Software Pvt. Ltd.</w:t>
      </w:r>
      <w:r w:rsidRPr="00A50ED2">
        <w:rPr>
          <w:lang w:val="da-DK"/>
        </w:rPr>
        <w:t xml:space="preserve"> | Pune | </w:t>
      </w:r>
      <w:hyperlink r:id="rId8" w:history="1">
        <w:r w:rsidR="00EC6E3D" w:rsidRPr="00A50ED2">
          <w:rPr>
            <w:rStyle w:val="Hyperlink"/>
            <w:lang w:val="da-DK"/>
          </w:rPr>
          <w:t>www.cybage.com</w:t>
        </w:r>
      </w:hyperlink>
    </w:p>
    <w:p w:rsidR="002B328A" w:rsidRPr="00A50ED2" w:rsidRDefault="006D5AF9" w:rsidP="00A50ED2">
      <w:pPr>
        <w:pStyle w:val="BodyText"/>
      </w:pPr>
      <w:r w:rsidRPr="00124CFA">
        <w:t>Software Engineer</w:t>
      </w:r>
    </w:p>
    <w:p w:rsidR="00A635DB" w:rsidRDefault="00645184" w:rsidP="00B34555">
      <w:pPr>
        <w:pStyle w:val="BodyText"/>
      </w:pPr>
      <w:r>
        <w:t>Nov. 2017</w:t>
      </w:r>
      <w:r w:rsidR="006D5AF9" w:rsidRPr="00124CFA">
        <w:t xml:space="preserve"> – Till date</w:t>
      </w:r>
    </w:p>
    <w:p w:rsidR="00B34555" w:rsidRPr="00B34555" w:rsidRDefault="00B34555" w:rsidP="00B34555"/>
    <w:p w:rsidR="00C9202A" w:rsidRPr="00A50ED2" w:rsidRDefault="00C9202A" w:rsidP="00A50ED2">
      <w:pPr>
        <w:rPr>
          <w:rStyle w:val="Boldnew"/>
        </w:rPr>
      </w:pPr>
      <w:r w:rsidRPr="00A50ED2">
        <w:rPr>
          <w:rStyle w:val="Boldnew"/>
        </w:rPr>
        <w:t>Responsibilities:</w:t>
      </w:r>
    </w:p>
    <w:p w:rsidR="00092C4C" w:rsidRPr="00636018" w:rsidRDefault="00092C4C" w:rsidP="00092C4C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36018">
        <w:rPr>
          <w:rFonts w:ascii="Arial" w:hAnsi="Arial" w:cs="Arial"/>
          <w:sz w:val="20"/>
          <w:szCs w:val="20"/>
        </w:rPr>
        <w:t>Workin</w:t>
      </w:r>
      <w:r>
        <w:rPr>
          <w:rFonts w:ascii="Arial" w:hAnsi="Arial" w:cs="Arial"/>
          <w:sz w:val="20"/>
          <w:szCs w:val="20"/>
        </w:rPr>
        <w:t xml:space="preserve">g on various projects for ALM implementation </w:t>
      </w:r>
    </w:p>
    <w:p w:rsidR="00092C4C" w:rsidRPr="00FD40CC" w:rsidRDefault="00092C4C" w:rsidP="00092C4C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Participating in ALM Solution proposal design for projects </w:t>
      </w:r>
    </w:p>
    <w:p w:rsidR="00092C4C" w:rsidRDefault="00092C4C" w:rsidP="00092C4C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C7A75">
        <w:rPr>
          <w:rFonts w:ascii="Arial" w:hAnsi="Arial" w:cs="Arial"/>
          <w:sz w:val="20"/>
          <w:szCs w:val="20"/>
        </w:rPr>
        <w:t xml:space="preserve">Integrating tools to achieve traceability in projects development and management </w:t>
      </w:r>
    </w:p>
    <w:p w:rsidR="00092C4C" w:rsidRPr="004C7A75" w:rsidRDefault="00092C4C" w:rsidP="00092C4C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C7A75">
        <w:rPr>
          <w:rFonts w:ascii="Arial" w:hAnsi="Arial" w:cs="Arial"/>
          <w:sz w:val="20"/>
          <w:szCs w:val="20"/>
        </w:rPr>
        <w:t xml:space="preserve">Working on documentation of various </w:t>
      </w:r>
      <w:r>
        <w:rPr>
          <w:rFonts w:ascii="Arial" w:hAnsi="Arial" w:cs="Arial"/>
          <w:sz w:val="20"/>
          <w:szCs w:val="20"/>
        </w:rPr>
        <w:t>tool</w:t>
      </w:r>
      <w:r w:rsidR="00E755D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integration/</w:t>
      </w:r>
      <w:r w:rsidRPr="004C7A75">
        <w:rPr>
          <w:rFonts w:ascii="Arial" w:hAnsi="Arial" w:cs="Arial"/>
          <w:sz w:val="20"/>
          <w:szCs w:val="20"/>
        </w:rPr>
        <w:t xml:space="preserve">implementation and process </w:t>
      </w:r>
    </w:p>
    <w:p w:rsidR="00453E97" w:rsidRPr="00645184" w:rsidRDefault="00E458F0" w:rsidP="00645184">
      <w:pPr>
        <w:pStyle w:val="Heading1"/>
      </w:pPr>
      <w:r w:rsidRPr="00F555B2">
        <w:t>Project experience</w:t>
      </w:r>
    </w:p>
    <w:p w:rsidR="00E458F0" w:rsidRPr="0081287E" w:rsidRDefault="00A82C15" w:rsidP="0081287E">
      <w:pPr>
        <w:pStyle w:val="ProjectName"/>
      </w:pPr>
      <w:r>
        <w:t>Project name: NLYTE</w:t>
      </w:r>
    </w:p>
    <w:p w:rsidR="00166FF5" w:rsidRPr="00E36476" w:rsidRDefault="00166FF5" w:rsidP="00E36476">
      <w:pPr>
        <w:pStyle w:val="ProjectDescBodyText"/>
      </w:pPr>
      <w:r w:rsidRPr="00E36476">
        <w:rPr>
          <w:rStyle w:val="Boldnew"/>
          <w:rFonts w:eastAsiaTheme="minorHAnsi"/>
        </w:rPr>
        <w:t>Client</w:t>
      </w:r>
      <w:r w:rsidRPr="00E36476">
        <w:rPr>
          <w:rFonts w:eastAsiaTheme="minorHAnsi"/>
        </w:rPr>
        <w:t>:</w:t>
      </w:r>
      <w:r w:rsidRPr="00E36476">
        <w:t xml:space="preserve"> </w:t>
      </w:r>
      <w:r w:rsidR="00F765E8">
        <w:rPr>
          <w:rFonts w:cs="Arial"/>
          <w:bCs/>
          <w:szCs w:val="20"/>
        </w:rPr>
        <w:t>Cybage Internal</w:t>
      </w:r>
      <w:r w:rsidR="00092C4C" w:rsidRPr="00636018">
        <w:rPr>
          <w:rFonts w:cs="Arial"/>
          <w:bCs/>
          <w:szCs w:val="20"/>
        </w:rPr>
        <w:t xml:space="preserve"> Project</w:t>
      </w:r>
    </w:p>
    <w:p w:rsidR="00E458F0" w:rsidRPr="00E36476" w:rsidRDefault="00E458F0" w:rsidP="00E36476">
      <w:pPr>
        <w:pStyle w:val="ProjectDescBodyText"/>
        <w:rPr>
          <w:rStyle w:val="Boldnew"/>
        </w:rPr>
      </w:pPr>
      <w:r w:rsidRPr="00E36476">
        <w:rPr>
          <w:rStyle w:val="Boldnew"/>
        </w:rPr>
        <w:t>Project description:</w:t>
      </w:r>
    </w:p>
    <w:p w:rsidR="00E458F0" w:rsidRPr="00A50ED2" w:rsidRDefault="00F765E8" w:rsidP="00EA36D8">
      <w:pPr>
        <w:pStyle w:val="ProjectDescBodyText"/>
      </w:pPr>
      <w:r>
        <w:rPr>
          <w:rFonts w:cs="Arial"/>
          <w:bCs/>
          <w:szCs w:val="20"/>
        </w:rPr>
        <w:t xml:space="preserve">Providing Solution document </w:t>
      </w:r>
      <w:r w:rsidR="00B34555" w:rsidRPr="007C7C51">
        <w:rPr>
          <w:rFonts w:cs="Arial"/>
          <w:bCs/>
          <w:szCs w:val="20"/>
        </w:rPr>
        <w:t>and implementation of ALM best practices for project on license</w:t>
      </w:r>
      <w:r w:rsidR="00B34555">
        <w:rPr>
          <w:rFonts w:cs="Arial"/>
          <w:bCs/>
          <w:szCs w:val="20"/>
        </w:rPr>
        <w:t>d</w:t>
      </w:r>
      <w:r w:rsidR="00645184">
        <w:rPr>
          <w:rFonts w:cs="Arial"/>
          <w:bCs/>
          <w:szCs w:val="20"/>
        </w:rPr>
        <w:t xml:space="preserve"> and open source tools.</w:t>
      </w:r>
    </w:p>
    <w:p w:rsidR="00E458F0" w:rsidRDefault="00E458F0" w:rsidP="00AD2D2A">
      <w:pPr>
        <w:pStyle w:val="ProjectDescBodyText"/>
        <w:rPr>
          <w:rStyle w:val="Boldnew"/>
        </w:rPr>
      </w:pPr>
      <w:r w:rsidRPr="00AD2D2A">
        <w:rPr>
          <w:rStyle w:val="Boldnew"/>
        </w:rPr>
        <w:t>Roles and responsibilities:</w:t>
      </w:r>
    </w:p>
    <w:p w:rsidR="00B34555" w:rsidRPr="00B34555" w:rsidRDefault="00B34555" w:rsidP="00B34555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4555">
        <w:rPr>
          <w:rFonts w:ascii="Arial" w:hAnsi="Arial" w:cs="Arial"/>
          <w:sz w:val="20"/>
          <w:szCs w:val="20"/>
        </w:rPr>
        <w:t xml:space="preserve">Analyzing the requirements received from the project team </w:t>
      </w:r>
    </w:p>
    <w:p w:rsidR="00B34555" w:rsidRPr="00B34555" w:rsidRDefault="00645184" w:rsidP="00B34555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projects gap assessment</w:t>
      </w:r>
      <w:r w:rsidR="00B34555" w:rsidRPr="00B34555">
        <w:rPr>
          <w:rFonts w:ascii="Arial" w:hAnsi="Arial" w:cs="Arial"/>
          <w:sz w:val="20"/>
          <w:szCs w:val="20"/>
        </w:rPr>
        <w:t>, designing and implementation as per solution proposed</w:t>
      </w:r>
    </w:p>
    <w:p w:rsidR="00B34555" w:rsidRPr="00B34555" w:rsidRDefault="00B34555" w:rsidP="00B34555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4555">
        <w:rPr>
          <w:rFonts w:ascii="Arial" w:hAnsi="Arial" w:cs="Arial"/>
          <w:sz w:val="20"/>
          <w:szCs w:val="20"/>
        </w:rPr>
        <w:t>Providing best practices for ALM implementation</w:t>
      </w:r>
    </w:p>
    <w:p w:rsidR="00BA5D47" w:rsidRPr="0074583F" w:rsidRDefault="00BA5D47" w:rsidP="0074583F">
      <w:pPr>
        <w:pStyle w:val="Heading1"/>
      </w:pPr>
      <w:r w:rsidRPr="0074583F">
        <w:t>Academic/professional credentials</w:t>
      </w:r>
    </w:p>
    <w:p w:rsidR="000426A3" w:rsidRPr="00112534" w:rsidRDefault="000426A3" w:rsidP="00112534">
      <w:pPr>
        <w:pStyle w:val="Heading2"/>
      </w:pPr>
      <w:r w:rsidRPr="00112534">
        <w:t>Education:</w:t>
      </w:r>
    </w:p>
    <w:p w:rsidR="00166FF5" w:rsidRPr="00A50ED2" w:rsidRDefault="00645184" w:rsidP="00A653BE">
      <w:pPr>
        <w:pStyle w:val="BulletedlistNormal"/>
        <w:rPr>
          <w:rFonts w:eastAsiaTheme="minorHAnsi"/>
        </w:rPr>
      </w:pPr>
      <w:r>
        <w:rPr>
          <w:rFonts w:eastAsiaTheme="minorHAnsi"/>
        </w:rPr>
        <w:t>2016</w:t>
      </w:r>
      <w:r w:rsidR="00166FF5" w:rsidRPr="00A50ED2">
        <w:rPr>
          <w:rFonts w:eastAsiaTheme="minorHAnsi"/>
        </w:rPr>
        <w:t xml:space="preserve"> – </w:t>
      </w:r>
      <w:r>
        <w:rPr>
          <w:rFonts w:eastAsiaTheme="minorHAnsi"/>
        </w:rPr>
        <w:t xml:space="preserve">MS Ramaiah Institute Of Technology - Bangalore </w:t>
      </w:r>
    </w:p>
    <w:p w:rsidR="000426A3" w:rsidRPr="009D6DFB" w:rsidRDefault="000426A3" w:rsidP="009D6DFB">
      <w:pPr>
        <w:pStyle w:val="Heading2"/>
      </w:pPr>
      <w:r w:rsidRPr="009D6DFB">
        <w:t>Trainings:</w:t>
      </w:r>
    </w:p>
    <w:p w:rsidR="00E458F0" w:rsidRPr="00A50ED2" w:rsidRDefault="00645184" w:rsidP="00A653BE">
      <w:pPr>
        <w:pStyle w:val="BulletedlistNormal"/>
        <w:rPr>
          <w:rFonts w:eastAsiaTheme="minorHAnsi"/>
        </w:rPr>
      </w:pPr>
      <w:r>
        <w:rPr>
          <w:rFonts w:eastAsiaTheme="minorHAnsi"/>
        </w:rPr>
        <w:t>2017</w:t>
      </w:r>
      <w:r w:rsidR="00166FF5" w:rsidRPr="00A50ED2">
        <w:rPr>
          <w:rFonts w:eastAsiaTheme="minorHAnsi"/>
        </w:rPr>
        <w:t xml:space="preserve"> – Java training, Cybage Software Pvt. Ltd.</w:t>
      </w:r>
    </w:p>
    <w:sectPr w:rsidR="00E458F0" w:rsidRPr="00A50ED2" w:rsidSect="00A50ED2">
      <w:headerReference w:type="default" r:id="rId9"/>
      <w:footerReference w:type="default" r:id="rId10"/>
      <w:pgSz w:w="12240" w:h="15840"/>
      <w:pgMar w:top="180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31" w:rsidRDefault="00245831" w:rsidP="00141FA8">
      <w:pPr>
        <w:spacing w:after="0" w:line="240" w:lineRule="auto"/>
      </w:pPr>
      <w:r>
        <w:separator/>
      </w:r>
    </w:p>
  </w:endnote>
  <w:endnote w:type="continuationSeparator" w:id="0">
    <w:p w:rsidR="00245831" w:rsidRDefault="00245831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F765E8" w:rsidRPr="00F765E8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1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31" w:rsidRDefault="00245831" w:rsidP="00141FA8">
      <w:pPr>
        <w:spacing w:after="0" w:line="240" w:lineRule="auto"/>
      </w:pPr>
      <w:r>
        <w:separator/>
      </w:r>
    </w:p>
  </w:footnote>
  <w:footnote w:type="continuationSeparator" w:id="0">
    <w:p w:rsidR="00245831" w:rsidRDefault="00245831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FA8" w:rsidRDefault="000972AA" w:rsidP="00141FA8">
    <w:pPr>
      <w:pStyle w:val="Header"/>
      <w:ind w:left="-1260"/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ptab w:relativeTo="indent" w:alignment="center" w:leader="none"/>
    </w:r>
    <w:r>
      <w:rPr>
        <w:noProof/>
      </w:rPr>
      <w:ptab w:relativeTo="margin" w:alignment="left" w:leader="none"/>
    </w:r>
    <w:r w:rsidR="00141FA8">
      <w:rPr>
        <w:noProof/>
      </w:rPr>
      <w:drawing>
        <wp:inline distT="0" distB="0" distL="0" distR="0" wp14:anchorId="6CB00719" wp14:editId="380D384E">
          <wp:extent cx="1351503" cy="311886"/>
          <wp:effectExtent l="0" t="0" r="1270" b="0"/>
          <wp:docPr id="2" name="Picture 2" descr="F:\Cybage_Templates\Images\Cybage_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Cybage_Templates\Images\Cybage_Logo 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15" t="23988" r="3472" b="25722"/>
                  <a:stretch/>
                </pic:blipFill>
                <pic:spPr bwMode="auto">
                  <a:xfrm>
                    <a:off x="0" y="0"/>
                    <a:ext cx="1362505" cy="314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37E"/>
    <w:multiLevelType w:val="hybridMultilevel"/>
    <w:tmpl w:val="A1666FD8"/>
    <w:lvl w:ilvl="0" w:tplc="0F548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A735C40"/>
    <w:multiLevelType w:val="hybridMultilevel"/>
    <w:tmpl w:val="83327B4A"/>
    <w:lvl w:ilvl="0" w:tplc="B1442372">
      <w:start w:val="1"/>
      <w:numFmt w:val="decimal"/>
      <w:pStyle w:val="Heading2ProjectHeading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04754"/>
    <w:multiLevelType w:val="hybridMultilevel"/>
    <w:tmpl w:val="D5CEDDB6"/>
    <w:lvl w:ilvl="0" w:tplc="0D68A3F0">
      <w:start w:val="1"/>
      <w:numFmt w:val="decimal"/>
      <w:pStyle w:val="ProjectNam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67C4"/>
    <w:multiLevelType w:val="hybridMultilevel"/>
    <w:tmpl w:val="3FB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46B97"/>
    <w:multiLevelType w:val="hybridMultilevel"/>
    <w:tmpl w:val="A01603AE"/>
    <w:lvl w:ilvl="0" w:tplc="A2EEFA5C">
      <w:start w:val="1"/>
      <w:numFmt w:val="bullet"/>
      <w:pStyle w:val="BulletedlistNormal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2">
    <w:nsid w:val="7CF04E06"/>
    <w:multiLevelType w:val="hybridMultilevel"/>
    <w:tmpl w:val="46EE7A6C"/>
    <w:lvl w:ilvl="0" w:tplc="0D64337C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35"/>
    <w:rsid w:val="00011FC9"/>
    <w:rsid w:val="00031E2B"/>
    <w:rsid w:val="000426A3"/>
    <w:rsid w:val="00063015"/>
    <w:rsid w:val="00065890"/>
    <w:rsid w:val="000663D8"/>
    <w:rsid w:val="00071358"/>
    <w:rsid w:val="00081BE4"/>
    <w:rsid w:val="00092C4C"/>
    <w:rsid w:val="000972AA"/>
    <w:rsid w:val="000A07E5"/>
    <w:rsid w:val="000A4B4C"/>
    <w:rsid w:val="000B09FE"/>
    <w:rsid w:val="000C082A"/>
    <w:rsid w:val="000C0BEA"/>
    <w:rsid w:val="000C2B2A"/>
    <w:rsid w:val="000C2E1B"/>
    <w:rsid w:val="00101BC4"/>
    <w:rsid w:val="00112534"/>
    <w:rsid w:val="00117DBB"/>
    <w:rsid w:val="00124CFA"/>
    <w:rsid w:val="00141FA8"/>
    <w:rsid w:val="00145074"/>
    <w:rsid w:val="00166FF5"/>
    <w:rsid w:val="00174645"/>
    <w:rsid w:val="00175223"/>
    <w:rsid w:val="00183B4D"/>
    <w:rsid w:val="00197966"/>
    <w:rsid w:val="001A4395"/>
    <w:rsid w:val="001C0FB6"/>
    <w:rsid w:val="001E311B"/>
    <w:rsid w:val="002027A0"/>
    <w:rsid w:val="00210FAE"/>
    <w:rsid w:val="00244D3C"/>
    <w:rsid w:val="00245831"/>
    <w:rsid w:val="002550FC"/>
    <w:rsid w:val="002568A4"/>
    <w:rsid w:val="00265A07"/>
    <w:rsid w:val="0026700D"/>
    <w:rsid w:val="002875CF"/>
    <w:rsid w:val="002A76C8"/>
    <w:rsid w:val="002B0530"/>
    <w:rsid w:val="002B1202"/>
    <w:rsid w:val="002B328A"/>
    <w:rsid w:val="002C26C4"/>
    <w:rsid w:val="002D0DAB"/>
    <w:rsid w:val="002D439D"/>
    <w:rsid w:val="002F2DA9"/>
    <w:rsid w:val="002F574C"/>
    <w:rsid w:val="003340DB"/>
    <w:rsid w:val="00351AF1"/>
    <w:rsid w:val="00361630"/>
    <w:rsid w:val="003875A5"/>
    <w:rsid w:val="003A087C"/>
    <w:rsid w:val="003A79E0"/>
    <w:rsid w:val="003D2BF0"/>
    <w:rsid w:val="003D2F1E"/>
    <w:rsid w:val="003D78DC"/>
    <w:rsid w:val="003E3246"/>
    <w:rsid w:val="00400227"/>
    <w:rsid w:val="00416DF3"/>
    <w:rsid w:val="004344D9"/>
    <w:rsid w:val="00437796"/>
    <w:rsid w:val="00441652"/>
    <w:rsid w:val="004449E1"/>
    <w:rsid w:val="00446DD3"/>
    <w:rsid w:val="00453E97"/>
    <w:rsid w:val="00472F7A"/>
    <w:rsid w:val="00474BB1"/>
    <w:rsid w:val="00483ABE"/>
    <w:rsid w:val="00490E98"/>
    <w:rsid w:val="00494A19"/>
    <w:rsid w:val="004970AB"/>
    <w:rsid w:val="004A0597"/>
    <w:rsid w:val="004B17BD"/>
    <w:rsid w:val="004C0AEA"/>
    <w:rsid w:val="004C2F16"/>
    <w:rsid w:val="004C4CEA"/>
    <w:rsid w:val="004D6280"/>
    <w:rsid w:val="004F2E41"/>
    <w:rsid w:val="004F63ED"/>
    <w:rsid w:val="005022B5"/>
    <w:rsid w:val="00516FA8"/>
    <w:rsid w:val="0052038C"/>
    <w:rsid w:val="00524834"/>
    <w:rsid w:val="00530F7F"/>
    <w:rsid w:val="0054319A"/>
    <w:rsid w:val="00553E35"/>
    <w:rsid w:val="005554C7"/>
    <w:rsid w:val="00582571"/>
    <w:rsid w:val="00583E4F"/>
    <w:rsid w:val="00597764"/>
    <w:rsid w:val="005B538D"/>
    <w:rsid w:val="005C119C"/>
    <w:rsid w:val="005D6AF1"/>
    <w:rsid w:val="005E0336"/>
    <w:rsid w:val="00640921"/>
    <w:rsid w:val="00645184"/>
    <w:rsid w:val="006524CB"/>
    <w:rsid w:val="00666A1E"/>
    <w:rsid w:val="006818DC"/>
    <w:rsid w:val="00691FA1"/>
    <w:rsid w:val="006937B1"/>
    <w:rsid w:val="006B3AAF"/>
    <w:rsid w:val="006D5AF9"/>
    <w:rsid w:val="006F166B"/>
    <w:rsid w:val="00706985"/>
    <w:rsid w:val="007249B8"/>
    <w:rsid w:val="00725C89"/>
    <w:rsid w:val="00727400"/>
    <w:rsid w:val="0073429D"/>
    <w:rsid w:val="00743DD6"/>
    <w:rsid w:val="0074583F"/>
    <w:rsid w:val="00752FD9"/>
    <w:rsid w:val="0077146E"/>
    <w:rsid w:val="007920C8"/>
    <w:rsid w:val="007C2CBC"/>
    <w:rsid w:val="007C6250"/>
    <w:rsid w:val="007D0498"/>
    <w:rsid w:val="007D632B"/>
    <w:rsid w:val="007E66B8"/>
    <w:rsid w:val="0081287E"/>
    <w:rsid w:val="00840C1D"/>
    <w:rsid w:val="0086314E"/>
    <w:rsid w:val="00875EC8"/>
    <w:rsid w:val="00876C65"/>
    <w:rsid w:val="00894628"/>
    <w:rsid w:val="008A2D86"/>
    <w:rsid w:val="008B18A9"/>
    <w:rsid w:val="008B4376"/>
    <w:rsid w:val="008D3932"/>
    <w:rsid w:val="008D63BA"/>
    <w:rsid w:val="008E0EB9"/>
    <w:rsid w:val="00925EDB"/>
    <w:rsid w:val="00937550"/>
    <w:rsid w:val="0096467C"/>
    <w:rsid w:val="009832F1"/>
    <w:rsid w:val="00995882"/>
    <w:rsid w:val="009B5553"/>
    <w:rsid w:val="009C11D9"/>
    <w:rsid w:val="009C3178"/>
    <w:rsid w:val="009C4ADA"/>
    <w:rsid w:val="009C5184"/>
    <w:rsid w:val="009D6DFB"/>
    <w:rsid w:val="009F0C15"/>
    <w:rsid w:val="00A14BED"/>
    <w:rsid w:val="00A15E10"/>
    <w:rsid w:val="00A22935"/>
    <w:rsid w:val="00A32AD7"/>
    <w:rsid w:val="00A410A5"/>
    <w:rsid w:val="00A44496"/>
    <w:rsid w:val="00A50ED2"/>
    <w:rsid w:val="00A52A74"/>
    <w:rsid w:val="00A635DB"/>
    <w:rsid w:val="00A653BE"/>
    <w:rsid w:val="00A73A5D"/>
    <w:rsid w:val="00A826AE"/>
    <w:rsid w:val="00A82C15"/>
    <w:rsid w:val="00A93401"/>
    <w:rsid w:val="00AB430A"/>
    <w:rsid w:val="00AB72CE"/>
    <w:rsid w:val="00AB7568"/>
    <w:rsid w:val="00AD1908"/>
    <w:rsid w:val="00AD2D2A"/>
    <w:rsid w:val="00AD6F60"/>
    <w:rsid w:val="00AE0273"/>
    <w:rsid w:val="00AE56AF"/>
    <w:rsid w:val="00AE5CC1"/>
    <w:rsid w:val="00AE7E66"/>
    <w:rsid w:val="00AF06D0"/>
    <w:rsid w:val="00AF7BB3"/>
    <w:rsid w:val="00B05E0A"/>
    <w:rsid w:val="00B11363"/>
    <w:rsid w:val="00B17394"/>
    <w:rsid w:val="00B175EC"/>
    <w:rsid w:val="00B207F8"/>
    <w:rsid w:val="00B260CD"/>
    <w:rsid w:val="00B34555"/>
    <w:rsid w:val="00B565DF"/>
    <w:rsid w:val="00B62E9D"/>
    <w:rsid w:val="00B704E6"/>
    <w:rsid w:val="00B76096"/>
    <w:rsid w:val="00BA5D47"/>
    <w:rsid w:val="00BB7AFA"/>
    <w:rsid w:val="00BD100A"/>
    <w:rsid w:val="00BD31DB"/>
    <w:rsid w:val="00BF0DC1"/>
    <w:rsid w:val="00C249AD"/>
    <w:rsid w:val="00C31435"/>
    <w:rsid w:val="00C32B8E"/>
    <w:rsid w:val="00C349DE"/>
    <w:rsid w:val="00C36734"/>
    <w:rsid w:val="00C40E37"/>
    <w:rsid w:val="00C45BC7"/>
    <w:rsid w:val="00C61114"/>
    <w:rsid w:val="00C64A7D"/>
    <w:rsid w:val="00C71280"/>
    <w:rsid w:val="00C72E7E"/>
    <w:rsid w:val="00C83D83"/>
    <w:rsid w:val="00C9202A"/>
    <w:rsid w:val="00C9286C"/>
    <w:rsid w:val="00C93F1A"/>
    <w:rsid w:val="00CB0BC4"/>
    <w:rsid w:val="00CF12CB"/>
    <w:rsid w:val="00CF751B"/>
    <w:rsid w:val="00D05DC8"/>
    <w:rsid w:val="00D07ABF"/>
    <w:rsid w:val="00D27068"/>
    <w:rsid w:val="00D33F35"/>
    <w:rsid w:val="00D53B89"/>
    <w:rsid w:val="00D56EE9"/>
    <w:rsid w:val="00D66229"/>
    <w:rsid w:val="00D938E5"/>
    <w:rsid w:val="00D97EBC"/>
    <w:rsid w:val="00DA6B45"/>
    <w:rsid w:val="00DC304F"/>
    <w:rsid w:val="00DC62DF"/>
    <w:rsid w:val="00E030E1"/>
    <w:rsid w:val="00E13F17"/>
    <w:rsid w:val="00E20545"/>
    <w:rsid w:val="00E26B85"/>
    <w:rsid w:val="00E353FE"/>
    <w:rsid w:val="00E36476"/>
    <w:rsid w:val="00E37023"/>
    <w:rsid w:val="00E44070"/>
    <w:rsid w:val="00E458F0"/>
    <w:rsid w:val="00E64A3C"/>
    <w:rsid w:val="00E67E27"/>
    <w:rsid w:val="00E70558"/>
    <w:rsid w:val="00E755DD"/>
    <w:rsid w:val="00E94522"/>
    <w:rsid w:val="00EA36D8"/>
    <w:rsid w:val="00EB21C5"/>
    <w:rsid w:val="00EC6E3D"/>
    <w:rsid w:val="00ED3ECB"/>
    <w:rsid w:val="00ED4F58"/>
    <w:rsid w:val="00EE1849"/>
    <w:rsid w:val="00EE50F4"/>
    <w:rsid w:val="00F00466"/>
    <w:rsid w:val="00F0702E"/>
    <w:rsid w:val="00F25833"/>
    <w:rsid w:val="00F40854"/>
    <w:rsid w:val="00F42B92"/>
    <w:rsid w:val="00F47FA9"/>
    <w:rsid w:val="00F555B2"/>
    <w:rsid w:val="00F72195"/>
    <w:rsid w:val="00F765E8"/>
    <w:rsid w:val="00F772E9"/>
    <w:rsid w:val="00F86CF9"/>
    <w:rsid w:val="00F901C2"/>
    <w:rsid w:val="00F92594"/>
    <w:rsid w:val="00FA21EA"/>
    <w:rsid w:val="00FB4D48"/>
    <w:rsid w:val="00FC2477"/>
    <w:rsid w:val="00FC7E45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  <w:pPr>
      <w:ind w:left="994"/>
    </w:pPr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  <w:style w:type="paragraph" w:customStyle="1" w:styleId="ExpBullets">
    <w:name w:val="Exp Bullets"/>
    <w:basedOn w:val="ListBullet"/>
    <w:autoRedefine/>
    <w:qFormat/>
    <w:rsid w:val="00F86CF9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F86CF9"/>
    <w:pPr>
      <w:ind w:left="720" w:hanging="360"/>
      <w:contextualSpacing/>
    </w:pPr>
  </w:style>
  <w:style w:type="paragraph" w:customStyle="1" w:styleId="RRinproject">
    <w:name w:val="R&amp;R in project"/>
    <w:basedOn w:val="Normal"/>
    <w:autoRedefine/>
    <w:qFormat/>
    <w:rsid w:val="00B34555"/>
    <w:pPr>
      <w:numPr>
        <w:numId w:val="13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  <w:pPr>
      <w:ind w:left="994"/>
    </w:pPr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  <w:style w:type="paragraph" w:customStyle="1" w:styleId="ExpBullets">
    <w:name w:val="Exp Bullets"/>
    <w:basedOn w:val="ListBullet"/>
    <w:autoRedefine/>
    <w:qFormat/>
    <w:rsid w:val="00F86CF9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F86CF9"/>
    <w:pPr>
      <w:ind w:left="720" w:hanging="360"/>
      <w:contextualSpacing/>
    </w:pPr>
  </w:style>
  <w:style w:type="paragraph" w:customStyle="1" w:styleId="RRinproject">
    <w:name w:val="R&amp;R in project"/>
    <w:basedOn w:val="Normal"/>
    <w:autoRedefine/>
    <w:qFormat/>
    <w:rsid w:val="00B34555"/>
    <w:pPr>
      <w:numPr>
        <w:numId w:val="13"/>
      </w:numPr>
      <w:spacing w:after="0" w:line="240" w:lineRule="auto"/>
      <w:jc w:val="both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s\My%20Resume\Paramanand%20Dhu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Paramanand Dhuri.dotx</Template>
  <TotalTime>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Paramanand Dhuri</dc:creator>
  <cp:lastModifiedBy>Bhargav Reddy Konapalli</cp:lastModifiedBy>
  <cp:revision>2</cp:revision>
  <dcterms:created xsi:type="dcterms:W3CDTF">2017-12-01T05:55:00Z</dcterms:created>
  <dcterms:modified xsi:type="dcterms:W3CDTF">2017-12-01T05:55:00Z</dcterms:modified>
</cp:coreProperties>
</file>